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0A1F1" w14:textId="06D3070D" w:rsidR="00726F37" w:rsidRPr="00726F37" w:rsidRDefault="00BB684A" w:rsidP="00726F3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 TECH SCHOOL</w:t>
      </w:r>
      <w:r w:rsidR="00726F37" w:rsidRPr="00726F37">
        <w:rPr>
          <w:b/>
          <w:bCs/>
          <w:sz w:val="28"/>
          <w:szCs w:val="24"/>
        </w:rPr>
        <w:br/>
      </w:r>
      <w:r>
        <w:rPr>
          <w:b/>
          <w:bCs/>
          <w:sz w:val="28"/>
          <w:szCs w:val="24"/>
        </w:rPr>
        <w:t>PESQUISA E INOVAÇÃO</w:t>
      </w:r>
    </w:p>
    <w:p w14:paraId="76D16B52" w14:textId="62C9E177" w:rsidR="00726F37" w:rsidRPr="00726F37" w:rsidRDefault="00BB684A" w:rsidP="00726F37">
      <w:pPr>
        <w:jc w:val="center"/>
        <w:rPr>
          <w:sz w:val="28"/>
          <w:szCs w:val="24"/>
        </w:rPr>
      </w:pPr>
      <w:r>
        <w:rPr>
          <w:sz w:val="28"/>
          <w:szCs w:val="24"/>
        </w:rPr>
        <w:t>Kauan Gabriel França Rodrigues</w:t>
      </w:r>
    </w:p>
    <w:p w14:paraId="5B0F21A6" w14:textId="067EEB73" w:rsidR="00726F37" w:rsidRPr="00726F37" w:rsidRDefault="00BB684A" w:rsidP="00726F3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PROJETO INDIVIDUAL</w:t>
      </w:r>
      <w:r>
        <w:rPr>
          <w:b/>
          <w:bCs/>
          <w:sz w:val="28"/>
          <w:szCs w:val="24"/>
        </w:rPr>
        <w:br/>
      </w:r>
      <w:r w:rsidRPr="00BB684A">
        <w:rPr>
          <w:sz w:val="28"/>
          <w:szCs w:val="24"/>
        </w:rPr>
        <w:t>PlayStation</w:t>
      </w:r>
    </w:p>
    <w:p w14:paraId="6E8AB6B1" w14:textId="77777777" w:rsidR="00726F37" w:rsidRPr="00726F37" w:rsidRDefault="00726F37" w:rsidP="00726F37">
      <w:pPr>
        <w:jc w:val="center"/>
        <w:rPr>
          <w:b/>
          <w:bCs/>
          <w:sz w:val="28"/>
          <w:szCs w:val="24"/>
        </w:rPr>
        <w:sectPr w:rsidR="00726F37" w:rsidRPr="00726F37" w:rsidSect="00726F37">
          <w:headerReference w:type="default" r:id="rId8"/>
          <w:pgSz w:w="11906" w:h="16838" w:code="9"/>
          <w:pgMar w:top="1701" w:right="1134" w:bottom="1134" w:left="1701" w:header="709" w:footer="709" w:gutter="0"/>
          <w:cols w:space="708"/>
          <w:vAlign w:val="both"/>
          <w:docGrid w:linePitch="360"/>
        </w:sectPr>
      </w:pPr>
      <w:r w:rsidRPr="00726F37">
        <w:rPr>
          <w:b/>
          <w:bCs/>
          <w:sz w:val="28"/>
          <w:szCs w:val="24"/>
        </w:rPr>
        <w:t>São Paulo - 2024</w:t>
      </w:r>
    </w:p>
    <w:p w14:paraId="5A8F98E3" w14:textId="03B4DE16" w:rsidR="00726F37" w:rsidRPr="00726F37" w:rsidRDefault="00BB684A" w:rsidP="00726F37">
      <w:pPr>
        <w:jc w:val="center"/>
        <w:rPr>
          <w:sz w:val="28"/>
          <w:szCs w:val="24"/>
        </w:rPr>
      </w:pPr>
      <w:r>
        <w:rPr>
          <w:sz w:val="28"/>
          <w:szCs w:val="24"/>
        </w:rPr>
        <w:lastRenderedPageBreak/>
        <w:t>Kauan Gabriel França Rodrigues</w:t>
      </w:r>
    </w:p>
    <w:p w14:paraId="51E92E94" w14:textId="09DBE3B3" w:rsidR="00726F37" w:rsidRPr="00BB684A" w:rsidRDefault="00BB684A" w:rsidP="00726F37">
      <w:pPr>
        <w:jc w:val="center"/>
        <w:rPr>
          <w:sz w:val="28"/>
          <w:szCs w:val="24"/>
        </w:rPr>
      </w:pPr>
      <w:r>
        <w:rPr>
          <w:b/>
          <w:bCs/>
          <w:sz w:val="28"/>
          <w:szCs w:val="24"/>
        </w:rPr>
        <w:t>PROJETO INDIVIDUAL</w:t>
      </w:r>
      <w:r>
        <w:rPr>
          <w:b/>
          <w:bCs/>
          <w:sz w:val="28"/>
          <w:szCs w:val="24"/>
        </w:rPr>
        <w:br/>
      </w:r>
      <w:r>
        <w:rPr>
          <w:sz w:val="28"/>
          <w:szCs w:val="24"/>
        </w:rPr>
        <w:t>PlayStation</w:t>
      </w:r>
    </w:p>
    <w:p w14:paraId="79ACD61A" w14:textId="77777777" w:rsidR="00726F37" w:rsidRPr="00726F37" w:rsidRDefault="00726F37" w:rsidP="00726F37">
      <w:pPr>
        <w:jc w:val="center"/>
        <w:rPr>
          <w:b/>
          <w:bCs/>
          <w:sz w:val="28"/>
          <w:szCs w:val="24"/>
        </w:rPr>
        <w:sectPr w:rsidR="00726F37" w:rsidRPr="00726F37" w:rsidSect="00726F37">
          <w:pgSz w:w="11906" w:h="16838" w:code="9"/>
          <w:pgMar w:top="1701" w:right="1134" w:bottom="1134" w:left="1701" w:header="709" w:footer="709" w:gutter="0"/>
          <w:cols w:space="708"/>
          <w:vAlign w:val="both"/>
          <w:docGrid w:linePitch="360"/>
        </w:sectPr>
      </w:pPr>
      <w:r w:rsidRPr="00726F37">
        <w:rPr>
          <w:b/>
          <w:bCs/>
          <w:sz w:val="28"/>
          <w:szCs w:val="24"/>
        </w:rPr>
        <w:t>São Paulo - 2024</w:t>
      </w:r>
    </w:p>
    <w:p w14:paraId="60AAC2D5" w14:textId="77777777" w:rsidR="00726F37" w:rsidRDefault="00726F37" w:rsidP="00726F37">
      <w:pPr>
        <w:jc w:val="center"/>
        <w:rPr>
          <w:b/>
          <w:bCs/>
          <w:sz w:val="28"/>
          <w:szCs w:val="24"/>
        </w:rPr>
      </w:pPr>
      <w:r w:rsidRPr="00726F37">
        <w:rPr>
          <w:b/>
          <w:bCs/>
          <w:sz w:val="28"/>
          <w:szCs w:val="24"/>
        </w:rPr>
        <w:lastRenderedPageBreak/>
        <w:t>RESUMO</w:t>
      </w:r>
    </w:p>
    <w:p w14:paraId="55FFAC36" w14:textId="77777777" w:rsidR="00FF39A5" w:rsidRDefault="00FF39A5" w:rsidP="00726F37">
      <w:pPr>
        <w:jc w:val="center"/>
        <w:rPr>
          <w:b/>
          <w:bCs/>
          <w:sz w:val="28"/>
          <w:szCs w:val="24"/>
        </w:rPr>
      </w:pPr>
    </w:p>
    <w:p w14:paraId="4A8B0CC6" w14:textId="77777777" w:rsidR="00CB530F" w:rsidRPr="00CB530F" w:rsidRDefault="00CB530F" w:rsidP="00CB530F">
      <w:pPr>
        <w:pStyle w:val="SemEspaamento"/>
      </w:pPr>
      <w:r w:rsidRPr="00CB530F">
        <w:t>Desde sua estreia em 1994, o PlayStation se tornou uma marca emblemática na indústria dos videogames, marcada por inovações tecnológicas e uma vasta biblioteca de jogos. Influenciado pela paixão dos meus pais pelos videogames, desenvolvi uma forte ligação com a marca desde a infância, resultando em uma coleção que abrange desde o PS1 até o PS4.</w:t>
      </w:r>
    </w:p>
    <w:p w14:paraId="5375ED62" w14:textId="77777777" w:rsidR="00CB530F" w:rsidRPr="00CB530F" w:rsidRDefault="00CB530F" w:rsidP="00CB530F">
      <w:pPr>
        <w:pStyle w:val="SemEspaamento"/>
      </w:pPr>
    </w:p>
    <w:p w14:paraId="769EAAB0" w14:textId="6E20A031" w:rsidR="002323A7" w:rsidRPr="00CB530F" w:rsidRDefault="00CB530F" w:rsidP="00CB530F">
      <w:pPr>
        <w:pStyle w:val="SemEspaamento"/>
        <w:sectPr w:rsidR="002323A7" w:rsidRPr="00CB530F" w:rsidSect="00726F3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CB530F">
        <w:t>Minha experiência pessoal com o PlayStation serviu como uma válvula de escape essencial durante a pandemia, oferecendo conforto e um senso de normalidade em tempos difíceis. Essa conexão emocional inspirou-me a criar um projeto dedicado a explorar e celebrar a história, as inovações tecnológicas e o impacto cultural da marca PlayStation.</w:t>
      </w:r>
      <w:r w:rsidR="00FF39A5" w:rsidRPr="00CB530F">
        <w:t xml:space="preserve"> </w:t>
      </w:r>
    </w:p>
    <w:sdt>
      <w:sdtPr>
        <w:rPr>
          <w:rFonts w:ascii="Arial" w:eastAsiaTheme="minorHAnsi" w:hAnsi="Arial" w:cstheme="minorBidi"/>
          <w:color w:val="000000" w:themeColor="text1"/>
          <w:sz w:val="24"/>
          <w:szCs w:val="22"/>
          <w:lang w:eastAsia="en-US"/>
        </w:rPr>
        <w:id w:val="150663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6A0E0" w14:textId="2F9F0DAA" w:rsidR="00BB684A" w:rsidRPr="00BB684A" w:rsidRDefault="00BB684A" w:rsidP="00BB684A">
          <w:pPr>
            <w:pStyle w:val="CabealhodoSumrio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 w:rsidRPr="00BB684A"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</w:p>
        <w:p w14:paraId="75B11143" w14:textId="16575FB8" w:rsidR="00C269AB" w:rsidRDefault="00BB684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25495" w:history="1">
            <w:r w:rsidR="00C269AB" w:rsidRPr="0071345B">
              <w:rPr>
                <w:rStyle w:val="Hyperlink"/>
                <w:noProof/>
              </w:rPr>
              <w:t>INTRODUÇÃO</w:t>
            </w:r>
            <w:r w:rsidR="00C269AB">
              <w:rPr>
                <w:noProof/>
                <w:webHidden/>
              </w:rPr>
              <w:tab/>
            </w:r>
            <w:r w:rsidR="00C269AB">
              <w:rPr>
                <w:noProof/>
                <w:webHidden/>
              </w:rPr>
              <w:fldChar w:fldCharType="begin"/>
            </w:r>
            <w:r w:rsidR="00C269AB">
              <w:rPr>
                <w:noProof/>
                <w:webHidden/>
              </w:rPr>
              <w:instrText xml:space="preserve"> PAGEREF _Toc168325495 \h </w:instrText>
            </w:r>
            <w:r w:rsidR="00C269AB">
              <w:rPr>
                <w:noProof/>
                <w:webHidden/>
              </w:rPr>
            </w:r>
            <w:r w:rsidR="00C269AB">
              <w:rPr>
                <w:noProof/>
                <w:webHidden/>
              </w:rPr>
              <w:fldChar w:fldCharType="separate"/>
            </w:r>
            <w:r w:rsidR="00C269AB">
              <w:rPr>
                <w:noProof/>
                <w:webHidden/>
              </w:rPr>
              <w:t>5</w:t>
            </w:r>
            <w:r w:rsidR="00C269AB">
              <w:rPr>
                <w:noProof/>
                <w:webHidden/>
              </w:rPr>
              <w:fldChar w:fldCharType="end"/>
            </w:r>
          </w:hyperlink>
        </w:p>
        <w:p w14:paraId="24F02D5B" w14:textId="28096F51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496" w:history="1">
            <w:r w:rsidRPr="0071345B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B2D5" w14:textId="3709B3D7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497" w:history="1">
            <w:r w:rsidRPr="0071345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66C0" w14:textId="6F8ED46F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498" w:history="1">
            <w:r w:rsidRPr="0071345B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B7A1" w14:textId="66353CDC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499" w:history="1">
            <w:r w:rsidRPr="0071345B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7A33" w14:textId="00CB1B7A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500" w:history="1">
            <w:r w:rsidRPr="0071345B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0C0C9" w14:textId="507A5745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501" w:history="1">
            <w:r w:rsidRPr="0071345B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92B8" w14:textId="49ADF409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502" w:history="1">
            <w:r w:rsidRPr="0071345B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836C" w14:textId="1E421861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503" w:history="1">
            <w:r w:rsidRPr="0071345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39356" w14:textId="715B9976" w:rsidR="00C269AB" w:rsidRDefault="00C269A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168325504" w:history="1">
            <w:r w:rsidRPr="0071345B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_Toc168325504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78A2" w14:textId="6238208F" w:rsidR="00BB684A" w:rsidRDefault="00BB684A">
          <w:r>
            <w:rPr>
              <w:b/>
              <w:bCs/>
            </w:rPr>
            <w:fldChar w:fldCharType="end"/>
          </w:r>
        </w:p>
      </w:sdtContent>
    </w:sdt>
    <w:p w14:paraId="40071CE5" w14:textId="4BFED9B0" w:rsidR="00726F37" w:rsidRPr="00726F37" w:rsidRDefault="00726F37" w:rsidP="00726F37">
      <w:pPr>
        <w:jc w:val="center"/>
        <w:rPr>
          <w:b/>
          <w:bCs/>
          <w:sz w:val="28"/>
          <w:szCs w:val="24"/>
        </w:rPr>
        <w:sectPr w:rsidR="00726F37" w:rsidRPr="00726F37" w:rsidSect="00726F3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24200F8" w14:textId="77777777" w:rsidR="00CB530F" w:rsidRDefault="00726F37" w:rsidP="00726F37">
      <w:pPr>
        <w:pStyle w:val="Ttulo1"/>
      </w:pPr>
      <w:bookmarkStart w:id="0" w:name="_Toc168325495"/>
      <w:r>
        <w:lastRenderedPageBreak/>
        <w:t>INTRODUÇÃO</w:t>
      </w:r>
      <w:bookmarkEnd w:id="0"/>
    </w:p>
    <w:p w14:paraId="17D0C2CF" w14:textId="77777777" w:rsidR="00CB530F" w:rsidRDefault="00CB530F" w:rsidP="00017521">
      <w:pPr>
        <w:pStyle w:val="SemEspaamento"/>
      </w:pPr>
    </w:p>
    <w:p w14:paraId="6BEC59E0" w14:textId="75D9E4F5" w:rsidR="00726F37" w:rsidRDefault="00CB530F" w:rsidP="00CB530F">
      <w:pPr>
        <w:pStyle w:val="SemEspaamento"/>
      </w:pPr>
      <w:r w:rsidRPr="00CB530F">
        <w:t>Desde sua estreia em 1994, o PlayStation se tornou uma marca icônica na indústria dos videogames. Minha conexão com a marca começou na infância, influenciada pela paixão dos meus pais pelos videogames. Os jogos clássicos e as inovações tecnológicas dos consoles PlayStation moldaram minha experiência e meu interesse pela marca. Inspirado por essa conexão pessoal, decidi criar um projeto dedicado a explorar e celebrar a história e o impacto cultural do PlayStation.</w:t>
      </w:r>
      <w:r w:rsidR="00726F37">
        <w:br w:type="page"/>
      </w:r>
    </w:p>
    <w:p w14:paraId="27F0B11E" w14:textId="77777777" w:rsidR="00B03F2D" w:rsidRDefault="006115AE" w:rsidP="00726F37">
      <w:pPr>
        <w:pStyle w:val="Ttulo1"/>
      </w:pPr>
      <w:bookmarkStart w:id="1" w:name="_Toc168325496"/>
      <w:r>
        <w:lastRenderedPageBreak/>
        <w:t>CONTEXTO</w:t>
      </w:r>
      <w:bookmarkEnd w:id="1"/>
    </w:p>
    <w:p w14:paraId="3065B47A" w14:textId="77777777" w:rsidR="00B03F2D" w:rsidRDefault="00B03F2D" w:rsidP="00B03F2D"/>
    <w:p w14:paraId="397C6A72" w14:textId="4CDA0291" w:rsidR="00B03F2D" w:rsidRDefault="00B03F2D" w:rsidP="00B03F2D">
      <w:pPr>
        <w:pStyle w:val="SemEspaamento"/>
      </w:pPr>
      <w:r>
        <w:t>Desde sua estreia em 1994, o PlayStation se tornou uma das marcas mais icônicas no mundo dos videogames, revolucionando a indústria com suas inovações tecnológicas e uma vasta biblioteca de jogos memoráveis. Minha jornada com o PlayStation começou cedo, influenciada por meus pais, que sempre foram entusiastas dos videogames. Ganhei meu primeiro console PlayStation aos 5</w:t>
      </w:r>
      <w:r w:rsidR="00875157">
        <w:t xml:space="preserve"> </w:t>
      </w:r>
      <w:r>
        <w:t>anos, e desde então, minha conexão com a marca tem sido profunda e significativa.</w:t>
      </w:r>
    </w:p>
    <w:p w14:paraId="750C6E2E" w14:textId="77777777" w:rsidR="00B03F2D" w:rsidRDefault="00B03F2D" w:rsidP="00B03F2D">
      <w:pPr>
        <w:pStyle w:val="SemEspaamento"/>
      </w:pPr>
    </w:p>
    <w:p w14:paraId="78EBC196" w14:textId="65BAAC97" w:rsidR="00B03F2D" w:rsidRDefault="00B03F2D" w:rsidP="00B03F2D">
      <w:pPr>
        <w:pStyle w:val="SemEspaamento"/>
      </w:pPr>
      <w:r>
        <w:t>Lembro-me de passar tardes inteiras jogando clássicos como "Crash Bandicoot", "Super Mario", "GTA: San Andreas", "GTA: Vice City" e "Midnight Club". Esses jogos não apenas me proporcionaram diversão, mas também ajudaram a desenvolver minhas habilidades de resolução de problemas e coordenação motora. A emoção de desembrulhar o console na manhã do Dia das Crianças é uma lembrança especial que guardo com extremo carinho.</w:t>
      </w:r>
    </w:p>
    <w:p w14:paraId="076E8078" w14:textId="77777777" w:rsidR="00B03F2D" w:rsidRDefault="00B03F2D" w:rsidP="00B03F2D">
      <w:pPr>
        <w:pStyle w:val="SemEspaamento"/>
      </w:pPr>
    </w:p>
    <w:p w14:paraId="35434181" w14:textId="77777777" w:rsidR="00B03F2D" w:rsidRDefault="00B03F2D" w:rsidP="00B03F2D">
      <w:pPr>
        <w:pStyle w:val="SemEspaamento"/>
      </w:pPr>
      <w:r>
        <w:t>Embora tenha experimentado consoles de outras marcas, como Xbox e Nintendo, o PlayStation sempre ocupou um lugar especial no meu coração. Minha coleção reflete essa preferência, abrangendo consoles desde a primeira geração (PS1) até a quarta (PS4). Cada novo console PlayStation trouxe uma nova era de inovações tecnológicas e experiências de jogo. O PS2, por exemplo, introduziu gráficos revolucionários para a época e uma biblioteca de jogos vastíssima. O PS3 e PS4 continuaram essa tradição, trazendo alta definição, jogos online aprimorados e experiências de realidade virtual.</w:t>
      </w:r>
    </w:p>
    <w:p w14:paraId="7034B765" w14:textId="77777777" w:rsidR="00B03F2D" w:rsidRDefault="00B03F2D" w:rsidP="00B03F2D">
      <w:pPr>
        <w:pStyle w:val="SemEspaamento"/>
      </w:pPr>
    </w:p>
    <w:p w14:paraId="316C8D1C" w14:textId="4BF692D1" w:rsidR="00B03F2D" w:rsidRDefault="00B03F2D" w:rsidP="00B03F2D">
      <w:pPr>
        <w:pStyle w:val="SemEspaamento"/>
      </w:pPr>
      <w:r>
        <w:t>Ainda não possuo um PSP, PS Vita e um PS5, mas pretendo adquiri-los no futuro para completar minha coleção. O PS Vita impressiona com sua portabilidade e gráficos, enquanto o PS5 destaca-se pela capacidade de ray tracing e tempos de carregamento quase inexistentes, continuando a tradição de inovação da marca.</w:t>
      </w:r>
    </w:p>
    <w:p w14:paraId="1DEFCF0A" w14:textId="6297FE76" w:rsidR="00B03F2D" w:rsidRDefault="00B03F2D" w:rsidP="00B03F2D">
      <w:pPr>
        <w:pStyle w:val="SemEspaamento"/>
      </w:pPr>
      <w:r>
        <w:lastRenderedPageBreak/>
        <w:t>Minha experiência com o PlayStation moldou meu interesse pelo tema, não só pelos jogos, mas também pela evolução tecnológica, impacto cultural e a comunidade de jogadores que se formou ao redor da marca. Os exclusivos do PlayStation, como "The Last of Us", "God of War" e "Horizon Zero Dawn", tornaram-se marcos na cultura pop, influenciando outras mídias e gerando discussões profundas sobre narrativa, design e inovação, algo que sempre roubou a minha atenção.</w:t>
      </w:r>
    </w:p>
    <w:p w14:paraId="13E6758C" w14:textId="77777777" w:rsidR="00B03F2D" w:rsidRDefault="00B03F2D" w:rsidP="009E3E9D">
      <w:pPr>
        <w:pStyle w:val="SemEspaamento"/>
      </w:pPr>
    </w:p>
    <w:p w14:paraId="432714C1" w14:textId="77777777" w:rsidR="00693740" w:rsidRDefault="00B03F2D" w:rsidP="009E3E9D">
      <w:pPr>
        <w:pStyle w:val="SemEspaamento"/>
      </w:pPr>
      <w:r w:rsidRPr="00B03F2D">
        <w:t>Essa ligação pessoal com o PlayStation é uma parte importante da minha história, estando presente tanto nos momentos bons quanto nos ruins. Durante a pandemia, por exemplo, fiquei preso dentro de casa por quase cinco meses, período em que desenvolvi ansiedade, cheguei a ter queda de cabelo e picos de stress. Nesses momentos difíceis, os jogos se tornaram uma válvula de escape essencial. Jogava junto com meu irmão para passar o tempo e aliviar a tensão. Jogos como "</w:t>
      </w:r>
      <w:r w:rsidR="009E3E9D">
        <w:t>Uncharted 4</w:t>
      </w:r>
      <w:r w:rsidRPr="00B03F2D">
        <w:t>" e "</w:t>
      </w:r>
      <w:r w:rsidR="009E3E9D">
        <w:t>God of War</w:t>
      </w:r>
      <w:r w:rsidRPr="00B03F2D">
        <w:t>" não apenas me distraíam, mas também proporcionavam um espaço seguro para lidar com a ansiedade e encontrar um senso de normalidade em tempos incertos.</w:t>
      </w:r>
      <w:r w:rsidR="00693740">
        <w:t xml:space="preserve"> </w:t>
      </w:r>
    </w:p>
    <w:p w14:paraId="292BE88D" w14:textId="77777777" w:rsidR="00693740" w:rsidRDefault="00693740" w:rsidP="009E3E9D">
      <w:pPr>
        <w:pStyle w:val="SemEspaamento"/>
      </w:pPr>
    </w:p>
    <w:p w14:paraId="3C13763E" w14:textId="29F4199B" w:rsidR="006115AE" w:rsidRPr="00693740" w:rsidRDefault="00693740" w:rsidP="00693740">
      <w:pPr>
        <w:pStyle w:val="SemEspaamento"/>
      </w:pPr>
      <w:r w:rsidRPr="00693740">
        <w:t>Esses marcos na minha vida, tanto pessoais quanto ligados à evolução e ao impacto dos jogos da PlayStation, foram o que me inspiraram a criar este projeto com o tema do PlayStation. Quero explorar e celebrar a história, as inovações tecnológicas e o papel cultural da marca que tanto influenciou minha vida e continua a inspirar milhões de jogadores ao redor do mundo.</w:t>
      </w:r>
      <w:r w:rsidR="006115AE" w:rsidRPr="00693740">
        <w:br w:type="page"/>
      </w:r>
    </w:p>
    <w:p w14:paraId="2A61E9B4" w14:textId="77777777" w:rsidR="00A70C45" w:rsidRDefault="006115AE" w:rsidP="00A70C45">
      <w:pPr>
        <w:pStyle w:val="Ttulo1"/>
      </w:pPr>
      <w:bookmarkStart w:id="2" w:name="_Toc168325497"/>
      <w:r>
        <w:lastRenderedPageBreak/>
        <w:t>JUSTIFICATIVA</w:t>
      </w:r>
      <w:bookmarkEnd w:id="2"/>
    </w:p>
    <w:p w14:paraId="43D09A23" w14:textId="77777777" w:rsidR="00A70C45" w:rsidRDefault="00A70C45" w:rsidP="00017521">
      <w:pPr>
        <w:pStyle w:val="SemEspaamento"/>
      </w:pPr>
    </w:p>
    <w:p w14:paraId="24999EAB" w14:textId="77777777" w:rsidR="00A70C45" w:rsidRDefault="00A70C45" w:rsidP="00A70C45">
      <w:pPr>
        <w:pStyle w:val="SemEspaamento"/>
      </w:pPr>
      <w:r w:rsidRPr="00A70C45">
        <w:t>A escolha do tema PlayStation para este projeto é justificada pela profunda conexão pessoal e emocional que tenho com a marca desde a infância. Além do impacto pessoal, a PlayStation tem um significativo papel acadêmico e cultural, introduzindo inovações tecnológicas que redefiniram a experiência de jogo e influenciaram outras mídias.</w:t>
      </w:r>
    </w:p>
    <w:p w14:paraId="32D85AE8" w14:textId="77777777" w:rsidR="00A70C45" w:rsidRDefault="00A70C45" w:rsidP="00A70C45">
      <w:pPr>
        <w:pStyle w:val="SemEspaamento"/>
      </w:pPr>
    </w:p>
    <w:p w14:paraId="5DBEB6AA" w14:textId="2D21344A" w:rsidR="00A70C45" w:rsidRPr="00A70C45" w:rsidRDefault="00A70C45" w:rsidP="00A70C45">
      <w:pPr>
        <w:pStyle w:val="SemEspaamento"/>
      </w:pPr>
      <w:r w:rsidRPr="00A70C45">
        <w:t>Este projeto também está alinhado com o terceiro Objetivo de Desenvolvimento Sustentável (ODS) da ONU, que visa assegurar uma vida saudável e promover o bem-estar para todos. Durante a pandemia, os jogos da PlayStation foram essenciais para a manutenção da saúde mental, ajudando a reduzir a ansiedade e o stress causados pelo isolamento social.</w:t>
      </w:r>
      <w:r w:rsidR="006115AE" w:rsidRPr="00A70C45">
        <w:br w:type="page"/>
      </w:r>
    </w:p>
    <w:p w14:paraId="1D7C05ED" w14:textId="77777777" w:rsidR="00875157" w:rsidRDefault="006115AE" w:rsidP="00726F37">
      <w:pPr>
        <w:pStyle w:val="Ttulo1"/>
      </w:pPr>
      <w:bookmarkStart w:id="3" w:name="_Toc168325498"/>
      <w:r>
        <w:lastRenderedPageBreak/>
        <w:t>OBJETIVO</w:t>
      </w:r>
      <w:bookmarkEnd w:id="3"/>
    </w:p>
    <w:p w14:paraId="157FD9F7" w14:textId="77777777" w:rsidR="00875157" w:rsidRDefault="00875157" w:rsidP="00875157">
      <w:pPr>
        <w:pStyle w:val="SemEspaamento"/>
      </w:pPr>
    </w:p>
    <w:p w14:paraId="6F0F0A87" w14:textId="77777777" w:rsidR="009265D7" w:rsidRDefault="00875157" w:rsidP="00875157">
      <w:pPr>
        <w:pStyle w:val="SemEspaamento"/>
      </w:pPr>
      <w:r w:rsidRPr="00875157">
        <w:t>O objetivo deste projeto é proporcionar uma compreensão aprofundada sobre a história do PlayStation, destacando sua origem e evolução, e demonstrar como a PlayStation revolucionou a indústria dos videogames. Além disso, pretende-se despertar o interesse das pessoas pelos consoles PlayStation, compartilhando as inovações tecnológicas e culturais que tornaram a marca tão influente e icônica no mundo dos games.</w:t>
      </w:r>
      <w:r w:rsidR="009265D7">
        <w:br w:type="page"/>
      </w:r>
    </w:p>
    <w:p w14:paraId="03D149A1" w14:textId="77777777" w:rsidR="00CB530F" w:rsidRDefault="006115AE" w:rsidP="00726F37">
      <w:pPr>
        <w:pStyle w:val="Ttulo1"/>
      </w:pPr>
      <w:bookmarkStart w:id="4" w:name="_Toc168325499"/>
      <w:r>
        <w:lastRenderedPageBreak/>
        <w:t>ESCOPO</w:t>
      </w:r>
      <w:bookmarkEnd w:id="4"/>
    </w:p>
    <w:p w14:paraId="672A5843" w14:textId="77777777" w:rsidR="00CB530F" w:rsidRDefault="00CB530F" w:rsidP="00017521">
      <w:pPr>
        <w:pStyle w:val="SemEspaamento"/>
      </w:pPr>
    </w:p>
    <w:p w14:paraId="00F5BC08" w14:textId="7B39572A" w:rsidR="006D1A5C" w:rsidRPr="006D1A5C" w:rsidRDefault="006D1A5C" w:rsidP="006D1A5C">
      <w:pPr>
        <w:pStyle w:val="SemEspaamento"/>
        <w:numPr>
          <w:ilvl w:val="0"/>
          <w:numId w:val="2"/>
        </w:numPr>
        <w:ind w:left="0" w:firstLine="0"/>
        <w:rPr>
          <w:b/>
          <w:bCs/>
        </w:rPr>
      </w:pPr>
      <w:r w:rsidRPr="006D1A5C">
        <w:rPr>
          <w:b/>
          <w:bCs/>
        </w:rPr>
        <w:t>Organização e Gestão:</w:t>
      </w:r>
    </w:p>
    <w:p w14:paraId="6E3B2857" w14:textId="529F4959" w:rsidR="006D1A5C" w:rsidRDefault="006D1A5C" w:rsidP="006D1A5C">
      <w:pPr>
        <w:pStyle w:val="SemEspaamento"/>
        <w:ind w:firstLine="708"/>
      </w:pPr>
      <w:r>
        <w:t>Utilização da ferramenta de gestão Trello para organizar e acompanhar os requisitos e processos estabelecidos durante todas as etapas do projeto.</w:t>
      </w:r>
    </w:p>
    <w:p w14:paraId="43CDC235" w14:textId="77777777" w:rsidR="006D1A5C" w:rsidRDefault="006D1A5C" w:rsidP="006D1A5C">
      <w:pPr>
        <w:pStyle w:val="SemEspaamento"/>
        <w:ind w:firstLine="708"/>
      </w:pPr>
    </w:p>
    <w:p w14:paraId="60EB714F" w14:textId="0B3B4EC9" w:rsidR="006D1A5C" w:rsidRPr="006D1A5C" w:rsidRDefault="006D1A5C" w:rsidP="006D1A5C">
      <w:pPr>
        <w:pStyle w:val="SemEspaamento"/>
        <w:numPr>
          <w:ilvl w:val="0"/>
          <w:numId w:val="2"/>
        </w:numPr>
        <w:ind w:left="0" w:firstLine="0"/>
        <w:rPr>
          <w:b/>
          <w:bCs/>
        </w:rPr>
      </w:pPr>
      <w:r w:rsidRPr="006D1A5C">
        <w:rPr>
          <w:b/>
          <w:bCs/>
        </w:rPr>
        <w:t>Controle de Versão:</w:t>
      </w:r>
    </w:p>
    <w:p w14:paraId="4366D178" w14:textId="7D4A26D8" w:rsidR="006D1A5C" w:rsidRDefault="006D1A5C" w:rsidP="006D1A5C">
      <w:pPr>
        <w:pStyle w:val="SemEspaamento"/>
      </w:pPr>
      <w:r>
        <w:t>Uso da plataforma GitHub para manter o projeto atualizado e seguro, garantindo a preservação dos arquivos e facilitando o acesso para visualização e colaboração.</w:t>
      </w:r>
    </w:p>
    <w:p w14:paraId="20C124A8" w14:textId="77777777" w:rsidR="006D1A5C" w:rsidRDefault="006D1A5C" w:rsidP="006D1A5C">
      <w:pPr>
        <w:pStyle w:val="SemEspaamento"/>
      </w:pPr>
    </w:p>
    <w:p w14:paraId="5A7EC667" w14:textId="77777777" w:rsidR="006D1A5C" w:rsidRPr="006D1A5C" w:rsidRDefault="006D1A5C" w:rsidP="006D1A5C">
      <w:pPr>
        <w:pStyle w:val="SemEspaamento"/>
        <w:numPr>
          <w:ilvl w:val="0"/>
          <w:numId w:val="2"/>
        </w:numPr>
        <w:ind w:left="0" w:firstLine="0"/>
        <w:rPr>
          <w:b/>
          <w:bCs/>
        </w:rPr>
      </w:pPr>
      <w:r w:rsidRPr="006D1A5C">
        <w:rPr>
          <w:b/>
          <w:bCs/>
        </w:rPr>
        <w:t>Armazenamento de Dados:</w:t>
      </w:r>
    </w:p>
    <w:p w14:paraId="094C153C" w14:textId="297D123E" w:rsidR="006D1A5C" w:rsidRDefault="006D1A5C" w:rsidP="006D1A5C">
      <w:pPr>
        <w:pStyle w:val="SemEspaamento"/>
      </w:pPr>
      <w:r>
        <w:t>Implementação de um banco de dados MySQL para armazenar os dados e informações relevantes necessários para o desenvolvimento e funcionamento do projeto.</w:t>
      </w:r>
    </w:p>
    <w:p w14:paraId="3E3192A4" w14:textId="77777777" w:rsidR="006D1A5C" w:rsidRDefault="006D1A5C" w:rsidP="006D1A5C">
      <w:pPr>
        <w:pStyle w:val="SemEspaamento"/>
      </w:pPr>
    </w:p>
    <w:p w14:paraId="46D75A84" w14:textId="77777777" w:rsidR="006D1A5C" w:rsidRPr="006D1A5C" w:rsidRDefault="006D1A5C" w:rsidP="006D1A5C">
      <w:pPr>
        <w:pStyle w:val="SemEspaamento"/>
        <w:numPr>
          <w:ilvl w:val="0"/>
          <w:numId w:val="2"/>
        </w:numPr>
        <w:ind w:left="0" w:firstLine="0"/>
        <w:rPr>
          <w:b/>
          <w:bCs/>
        </w:rPr>
      </w:pPr>
      <w:r w:rsidRPr="006D1A5C">
        <w:rPr>
          <w:b/>
          <w:bCs/>
        </w:rPr>
        <w:t>Desenvolvimento Frontend:</w:t>
      </w:r>
    </w:p>
    <w:p w14:paraId="0F1D53D0" w14:textId="4F4F560A" w:rsidR="006D1A5C" w:rsidRDefault="006D1A5C" w:rsidP="006D1A5C">
      <w:pPr>
        <w:pStyle w:val="SemEspaamento"/>
      </w:pPr>
      <w:r>
        <w:t>Utilização das linguagens HTML, CSS e JavaScript para a criação da interface do usuário, garantindo uma experiência visual atraente e intuitiva para os usuários.</w:t>
      </w:r>
    </w:p>
    <w:p w14:paraId="31A49321" w14:textId="77777777" w:rsidR="006D1A5C" w:rsidRDefault="006D1A5C" w:rsidP="006D1A5C">
      <w:pPr>
        <w:pStyle w:val="SemEspaamento"/>
      </w:pPr>
    </w:p>
    <w:p w14:paraId="7324FD45" w14:textId="77777777" w:rsidR="006D1A5C" w:rsidRPr="006D1A5C" w:rsidRDefault="006D1A5C" w:rsidP="006D1A5C">
      <w:pPr>
        <w:pStyle w:val="SemEspaamento"/>
        <w:numPr>
          <w:ilvl w:val="0"/>
          <w:numId w:val="2"/>
        </w:numPr>
        <w:ind w:left="0" w:firstLine="0"/>
        <w:rPr>
          <w:b/>
          <w:bCs/>
        </w:rPr>
      </w:pPr>
      <w:r w:rsidRPr="006D1A5C">
        <w:rPr>
          <w:b/>
          <w:bCs/>
        </w:rPr>
        <w:t>Integração de Dados:</w:t>
      </w:r>
    </w:p>
    <w:p w14:paraId="6749813D" w14:textId="60A34797" w:rsidR="006115AE" w:rsidRDefault="006D1A5C" w:rsidP="006D1A5C">
      <w:pPr>
        <w:pStyle w:val="SemEspaamento"/>
        <w:ind w:firstLine="0"/>
      </w:pPr>
      <w:r>
        <w:t>Integração da API 'Web Data Viz' para inserção de dados no banco MySQL, facilitando a manipulação e apresentação de informações dinâmicas no website.</w:t>
      </w:r>
      <w:r w:rsidR="006115AE">
        <w:br w:type="page"/>
      </w:r>
    </w:p>
    <w:p w14:paraId="37DC1A82" w14:textId="77777777" w:rsidR="00FF6644" w:rsidRDefault="006115AE" w:rsidP="00726F37">
      <w:pPr>
        <w:pStyle w:val="Ttulo1"/>
      </w:pPr>
      <w:bookmarkStart w:id="5" w:name="_Toc168325500"/>
      <w:r>
        <w:lastRenderedPageBreak/>
        <w:t>REQUISITOS</w:t>
      </w:r>
      <w:bookmarkEnd w:id="5"/>
    </w:p>
    <w:p w14:paraId="04B37A3D" w14:textId="07B00B06" w:rsidR="00FF6644" w:rsidRDefault="00FF6644" w:rsidP="00017521">
      <w:pPr>
        <w:pStyle w:val="SemEspaamento"/>
      </w:pPr>
    </w:p>
    <w:p w14:paraId="07A38D1F" w14:textId="24609EAE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>Documentação do Projeto.</w:t>
      </w:r>
    </w:p>
    <w:p w14:paraId="29B43861" w14:textId="34FB72CA" w:rsidR="00FF6644" w:rsidRDefault="00A20B6A" w:rsidP="009265D7">
      <w:pPr>
        <w:pStyle w:val="SemEspaamento"/>
        <w:numPr>
          <w:ilvl w:val="0"/>
          <w:numId w:val="5"/>
        </w:numPr>
        <w:ind w:left="0" w:firstLine="0"/>
      </w:pPr>
      <w:r>
        <w:t>Planejamento no Trello.</w:t>
      </w:r>
    </w:p>
    <w:p w14:paraId="6E7EEB3D" w14:textId="27E642B1" w:rsidR="00A20B6A" w:rsidRPr="00FF6644" w:rsidRDefault="00A20B6A" w:rsidP="009265D7">
      <w:pPr>
        <w:pStyle w:val="SemEspaamento"/>
        <w:numPr>
          <w:ilvl w:val="0"/>
          <w:numId w:val="5"/>
        </w:numPr>
        <w:ind w:left="0" w:firstLine="0"/>
      </w:pPr>
      <w:r>
        <w:t>Versionamento no GitHub.</w:t>
      </w:r>
    </w:p>
    <w:p w14:paraId="37085B18" w14:textId="6AD74A7C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>Aplicação Web</w:t>
      </w:r>
      <w:r w:rsidR="00A20B6A">
        <w:t xml:space="preserve"> - NodeJs</w:t>
      </w:r>
      <w:r>
        <w:t>.</w:t>
      </w:r>
    </w:p>
    <w:p w14:paraId="480A7789" w14:textId="395E33FE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 xml:space="preserve">Site – </w:t>
      </w:r>
      <w:r w:rsidR="00A20B6A">
        <w:t xml:space="preserve">Tela </w:t>
      </w:r>
      <w:r>
        <w:t>Home.</w:t>
      </w:r>
    </w:p>
    <w:p w14:paraId="0A620395" w14:textId="2C2BD6C4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 xml:space="preserve">Site – </w:t>
      </w:r>
      <w:r w:rsidR="00A20B6A">
        <w:t xml:space="preserve">Tela </w:t>
      </w:r>
      <w:r>
        <w:t>Cadastro.</w:t>
      </w:r>
    </w:p>
    <w:p w14:paraId="562B5464" w14:textId="5A1FE01E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 xml:space="preserve">Site – </w:t>
      </w:r>
      <w:r w:rsidR="00A20B6A">
        <w:t xml:space="preserve">Tela </w:t>
      </w:r>
      <w:r>
        <w:t>Login.</w:t>
      </w:r>
    </w:p>
    <w:p w14:paraId="4AA06E30" w14:textId="6051590D" w:rsidR="00FF6644" w:rsidRDefault="00FF6644" w:rsidP="009265D7">
      <w:pPr>
        <w:pStyle w:val="SemEspaamento"/>
        <w:numPr>
          <w:ilvl w:val="0"/>
          <w:numId w:val="5"/>
        </w:numPr>
        <w:ind w:left="0" w:firstLine="0"/>
      </w:pPr>
      <w:r>
        <w:t xml:space="preserve">Site – </w:t>
      </w:r>
      <w:r w:rsidR="00A20B6A">
        <w:t xml:space="preserve">Tela </w:t>
      </w:r>
      <w:r>
        <w:t>Dashboard e Quiz.</w:t>
      </w:r>
    </w:p>
    <w:p w14:paraId="2BD2380B" w14:textId="3E3018C2" w:rsidR="00A20B6A" w:rsidRDefault="00A20B6A" w:rsidP="009265D7">
      <w:pPr>
        <w:pStyle w:val="SemEspaamento"/>
        <w:numPr>
          <w:ilvl w:val="0"/>
          <w:numId w:val="5"/>
        </w:numPr>
        <w:ind w:left="0" w:firstLine="0"/>
      </w:pPr>
      <w:r>
        <w:t>Banco de Dados Mysql.</w:t>
      </w:r>
    </w:p>
    <w:p w14:paraId="5632A0F1" w14:textId="0718A917" w:rsidR="00A20B6A" w:rsidRDefault="00A20B6A" w:rsidP="009265D7">
      <w:pPr>
        <w:pStyle w:val="SemEspaamento"/>
        <w:numPr>
          <w:ilvl w:val="0"/>
          <w:numId w:val="5"/>
        </w:numPr>
        <w:ind w:left="0" w:firstLine="0"/>
      </w:pPr>
      <w:r>
        <w:t>Banco rodando na Máquina Virtual.</w:t>
      </w:r>
    </w:p>
    <w:p w14:paraId="7F95AF33" w14:textId="00AEBD4A" w:rsidR="006115AE" w:rsidRDefault="006115AE" w:rsidP="00FF6644">
      <w:pPr>
        <w:pStyle w:val="SemEspaamento"/>
        <w:numPr>
          <w:ilvl w:val="0"/>
          <w:numId w:val="5"/>
        </w:numPr>
        <w:ind w:left="0" w:firstLine="0"/>
        <w:jc w:val="left"/>
      </w:pPr>
      <w:r>
        <w:br w:type="page"/>
      </w:r>
    </w:p>
    <w:p w14:paraId="60059398" w14:textId="77777777" w:rsidR="00017521" w:rsidRDefault="006115AE" w:rsidP="00726F37">
      <w:pPr>
        <w:pStyle w:val="Ttulo1"/>
      </w:pPr>
      <w:bookmarkStart w:id="6" w:name="_Toc168325501"/>
      <w:r>
        <w:lastRenderedPageBreak/>
        <w:t>PREMISSAS</w:t>
      </w:r>
      <w:bookmarkEnd w:id="6"/>
    </w:p>
    <w:p w14:paraId="6FB13A69" w14:textId="77777777" w:rsidR="00017521" w:rsidRDefault="00017521" w:rsidP="00017521">
      <w:pPr>
        <w:pStyle w:val="SemEspaamento"/>
      </w:pPr>
    </w:p>
    <w:p w14:paraId="69D205E6" w14:textId="77777777" w:rsidR="00017521" w:rsidRDefault="00017521" w:rsidP="00017521">
      <w:pPr>
        <w:pStyle w:val="SemEspaamento"/>
        <w:numPr>
          <w:ilvl w:val="0"/>
          <w:numId w:val="5"/>
        </w:numPr>
        <w:ind w:left="0" w:firstLine="0"/>
      </w:pPr>
      <w:r>
        <w:t>O projeto será desenvolvido utilizando tecnologias web padrão, como HTML, CSS, JavaScript, Node.js e MySQL.</w:t>
      </w:r>
    </w:p>
    <w:p w14:paraId="39392A0A" w14:textId="77777777" w:rsidR="00017521" w:rsidRDefault="00017521" w:rsidP="00017521">
      <w:pPr>
        <w:pStyle w:val="SemEspaamento"/>
        <w:numPr>
          <w:ilvl w:val="0"/>
          <w:numId w:val="5"/>
        </w:numPr>
        <w:ind w:left="0" w:firstLine="0"/>
      </w:pPr>
      <w:r>
        <w:t>Serão seguidas as boas práticas de desenvolvimento, incluindo a utilização de metodologias ágeis para garantir a entrega eficiente do projeto.</w:t>
      </w:r>
    </w:p>
    <w:p w14:paraId="58D097B4" w14:textId="610E812C" w:rsidR="006115AE" w:rsidRDefault="00017521" w:rsidP="00017521">
      <w:pPr>
        <w:pStyle w:val="SemEspaamento"/>
        <w:numPr>
          <w:ilvl w:val="0"/>
          <w:numId w:val="5"/>
        </w:numPr>
        <w:ind w:left="0" w:firstLine="0"/>
      </w:pPr>
      <w:r>
        <w:t>O conteúdo do website será focado na história, inovações e impacto cultural da marca PlayStation, com ênfase em proporcionar uma experiência educativa e envolvente para os usuários.</w:t>
      </w:r>
      <w:r w:rsidR="006115AE">
        <w:br w:type="page"/>
      </w:r>
    </w:p>
    <w:p w14:paraId="2A8F9940" w14:textId="77777777" w:rsidR="00FF6644" w:rsidRDefault="006115AE" w:rsidP="00726F37">
      <w:pPr>
        <w:pStyle w:val="Ttulo1"/>
      </w:pPr>
      <w:bookmarkStart w:id="7" w:name="_Toc168325502"/>
      <w:r>
        <w:lastRenderedPageBreak/>
        <w:t>RESTRIÇÕES</w:t>
      </w:r>
      <w:bookmarkEnd w:id="7"/>
    </w:p>
    <w:p w14:paraId="59251AE5" w14:textId="77777777" w:rsidR="00FF6644" w:rsidRDefault="00FF6644" w:rsidP="00017521">
      <w:pPr>
        <w:pStyle w:val="SemEspaamento"/>
      </w:pPr>
    </w:p>
    <w:p w14:paraId="7BB501BC" w14:textId="30ABF9DD" w:rsidR="00FF6644" w:rsidRDefault="00FF6644" w:rsidP="00017521">
      <w:pPr>
        <w:pStyle w:val="SemEspaamento"/>
        <w:numPr>
          <w:ilvl w:val="0"/>
          <w:numId w:val="4"/>
        </w:numPr>
        <w:ind w:left="0" w:firstLine="0"/>
      </w:pPr>
      <w:r>
        <w:t>Projeto deve ser entregue na semana do dia 03/06/2024.</w:t>
      </w:r>
    </w:p>
    <w:p w14:paraId="6C5C6C19" w14:textId="77777777" w:rsidR="00FF6644" w:rsidRDefault="00FF6644" w:rsidP="00017521">
      <w:pPr>
        <w:pStyle w:val="SemEspaamento"/>
        <w:numPr>
          <w:ilvl w:val="0"/>
          <w:numId w:val="4"/>
        </w:numPr>
        <w:ind w:left="0" w:firstLine="0"/>
      </w:pPr>
      <w:r>
        <w:t>Utilizar somente da linguagem JavaScript para o back-end.</w:t>
      </w:r>
    </w:p>
    <w:p w14:paraId="6540DAA9" w14:textId="363ADF63" w:rsidR="00726F37" w:rsidRDefault="00FF6644" w:rsidP="00017521">
      <w:pPr>
        <w:pStyle w:val="SemEspaamento"/>
        <w:numPr>
          <w:ilvl w:val="0"/>
          <w:numId w:val="4"/>
        </w:numPr>
        <w:ind w:left="0" w:firstLine="0"/>
      </w:pPr>
      <w:r>
        <w:t>Desenvolvimento de forma Individual.</w:t>
      </w:r>
      <w:r w:rsidR="00726F37">
        <w:br w:type="page"/>
      </w:r>
    </w:p>
    <w:p w14:paraId="0F9C0A2F" w14:textId="3B95F6C5" w:rsidR="00017521" w:rsidRDefault="00726F37" w:rsidP="00726F37">
      <w:pPr>
        <w:pStyle w:val="Ttulo1"/>
      </w:pPr>
      <w:bookmarkStart w:id="8" w:name="_Toc168325503"/>
      <w:r>
        <w:lastRenderedPageBreak/>
        <w:t>CONCLUSÃO</w:t>
      </w:r>
      <w:bookmarkEnd w:id="8"/>
    </w:p>
    <w:p w14:paraId="0328AD3A" w14:textId="4A8A2C63" w:rsidR="009265D7" w:rsidRDefault="009265D7" w:rsidP="009265D7">
      <w:pPr>
        <w:pStyle w:val="SemEspaamento"/>
      </w:pPr>
    </w:p>
    <w:p w14:paraId="31D5B326" w14:textId="71FE259A" w:rsidR="009265D7" w:rsidRPr="009265D7" w:rsidRDefault="009265D7" w:rsidP="009265D7">
      <w:pPr>
        <w:pStyle w:val="SemEspaamento"/>
      </w:pPr>
      <w:r w:rsidRPr="009265D7">
        <w:t>Em resumo, este projeto busca não apenas explorar a história e as inovações tecnológicas do PlayStation, mas também compartilhar a paixão e o impacto pessoal que essa marca teve na vida do autor. Ao destacar os jogos, consoles e momentos marcantes ao longo dos anos, espera-se inspirar outros a apreciar e entender melhor a contribuição significativa da PlayStation para a indústria dos videogames e a cultura pop como um todo.</w:t>
      </w:r>
    </w:p>
    <w:p w14:paraId="4884E89F" w14:textId="77777777" w:rsidR="00017521" w:rsidRDefault="00017521" w:rsidP="00017521">
      <w:pPr>
        <w:pStyle w:val="SemEspaamento"/>
      </w:pPr>
    </w:p>
    <w:p w14:paraId="04118201" w14:textId="703F53F6" w:rsidR="00726F37" w:rsidRDefault="00726F37" w:rsidP="00017521">
      <w:pPr>
        <w:pStyle w:val="SemEspaamento"/>
        <w:ind w:firstLine="567"/>
      </w:pPr>
      <w:r>
        <w:br w:type="page"/>
      </w:r>
    </w:p>
    <w:p w14:paraId="2EB51677" w14:textId="3DF580CD" w:rsidR="00726F37" w:rsidRDefault="00726F37" w:rsidP="00726F37">
      <w:pPr>
        <w:pStyle w:val="Ttulo1"/>
      </w:pPr>
      <w:bookmarkStart w:id="9" w:name="_Toc168325504"/>
      <w:r>
        <w:lastRenderedPageBreak/>
        <w:t>REFERENCIAS</w:t>
      </w:r>
      <w:bookmarkEnd w:id="9"/>
    </w:p>
    <w:p w14:paraId="0E5B1C0E" w14:textId="585007EC" w:rsidR="009265D7" w:rsidRDefault="009265D7" w:rsidP="009265D7">
      <w:pPr>
        <w:pStyle w:val="SemEspaamento"/>
      </w:pPr>
    </w:p>
    <w:p w14:paraId="114CC37A" w14:textId="4ACE4BBD" w:rsidR="009265D7" w:rsidRDefault="009265D7" w:rsidP="009265D7">
      <w:pPr>
        <w:pStyle w:val="SemEspaamento"/>
        <w:ind w:firstLine="0"/>
      </w:pPr>
      <w:hyperlink r:id="rId9" w:history="1">
        <w:r w:rsidRPr="00AE581D">
          <w:rPr>
            <w:rStyle w:val="Hyperlink"/>
          </w:rPr>
          <w:t>https://tecnoblog.net/especiais/a-histori</w:t>
        </w:r>
        <w:r w:rsidRPr="00AE581D">
          <w:rPr>
            <w:rStyle w:val="Hyperlink"/>
          </w:rPr>
          <w:t>a</w:t>
        </w:r>
        <w:r w:rsidRPr="00AE581D">
          <w:rPr>
            <w:rStyle w:val="Hyperlink"/>
          </w:rPr>
          <w:t>-do-playstation-do-ps1-ao-ps5/</w:t>
        </w:r>
      </w:hyperlink>
      <w:r>
        <w:t xml:space="preserve"> - Acessado em 18 de maio de 2024.</w:t>
      </w:r>
    </w:p>
    <w:p w14:paraId="673C7A1C" w14:textId="78E640F6" w:rsidR="009265D7" w:rsidRDefault="009265D7" w:rsidP="009265D7">
      <w:pPr>
        <w:pStyle w:val="SemEspaamento"/>
        <w:ind w:firstLine="0"/>
      </w:pPr>
    </w:p>
    <w:p w14:paraId="3457236A" w14:textId="36412561" w:rsidR="009265D7" w:rsidRPr="009265D7" w:rsidRDefault="009265D7" w:rsidP="009265D7">
      <w:pPr>
        <w:pStyle w:val="SemEspaamento"/>
        <w:ind w:firstLine="0"/>
      </w:pPr>
      <w:hyperlink r:id="rId10" w:history="1">
        <w:r w:rsidRPr="00AE581D">
          <w:rPr>
            <w:rStyle w:val="Hyperlink"/>
          </w:rPr>
          <w:t>https://psverso.com.br/especiais/historia-do-playstation/</w:t>
        </w:r>
      </w:hyperlink>
      <w:r>
        <w:t xml:space="preserve"> - Acessado em 20 de maio de 2024.</w:t>
      </w:r>
    </w:p>
    <w:sectPr w:rsidR="009265D7" w:rsidRPr="009265D7" w:rsidSect="00726F37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ACF3" w14:textId="77777777" w:rsidR="00FA2DDE" w:rsidRDefault="00FA2DDE" w:rsidP="00BB684A">
      <w:pPr>
        <w:spacing w:after="0" w:line="240" w:lineRule="auto"/>
      </w:pPr>
      <w:r>
        <w:separator/>
      </w:r>
    </w:p>
  </w:endnote>
  <w:endnote w:type="continuationSeparator" w:id="0">
    <w:p w14:paraId="3ED7465F" w14:textId="77777777" w:rsidR="00FA2DDE" w:rsidRDefault="00FA2DDE" w:rsidP="00BB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44B1E" w14:textId="77777777" w:rsidR="00FA2DDE" w:rsidRDefault="00FA2DDE" w:rsidP="00BB684A">
      <w:pPr>
        <w:spacing w:after="0" w:line="240" w:lineRule="auto"/>
      </w:pPr>
      <w:r>
        <w:separator/>
      </w:r>
    </w:p>
  </w:footnote>
  <w:footnote w:type="continuationSeparator" w:id="0">
    <w:p w14:paraId="67FC736F" w14:textId="77777777" w:rsidR="00FA2DDE" w:rsidRDefault="00FA2DDE" w:rsidP="00BB6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6A29" w14:textId="3A830C8C" w:rsidR="00BB684A" w:rsidRDefault="00BB684A">
    <w:pPr>
      <w:pStyle w:val="Cabealho"/>
      <w:jc w:val="right"/>
    </w:pPr>
  </w:p>
  <w:p w14:paraId="447A58BB" w14:textId="77777777" w:rsidR="00BB684A" w:rsidRDefault="00BB68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8929823"/>
      <w:docPartObj>
        <w:docPartGallery w:val="Page Numbers (Top of Page)"/>
        <w:docPartUnique/>
      </w:docPartObj>
    </w:sdtPr>
    <w:sdtEndPr/>
    <w:sdtContent>
      <w:p w14:paraId="62688868" w14:textId="77777777" w:rsidR="00BB684A" w:rsidRDefault="00BB68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5DA2B" w14:textId="77777777" w:rsidR="00BB684A" w:rsidRDefault="00BB6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83F3F"/>
    <w:multiLevelType w:val="hybridMultilevel"/>
    <w:tmpl w:val="BB1CC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54615"/>
    <w:multiLevelType w:val="hybridMultilevel"/>
    <w:tmpl w:val="FE105C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1062EF"/>
    <w:multiLevelType w:val="hybridMultilevel"/>
    <w:tmpl w:val="5F20DCAC"/>
    <w:lvl w:ilvl="0" w:tplc="0416000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8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5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92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9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7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1437" w:hanging="360"/>
      </w:pPr>
      <w:rPr>
        <w:rFonts w:ascii="Wingdings" w:hAnsi="Wingdings" w:hint="default"/>
      </w:rPr>
    </w:lvl>
  </w:abstractNum>
  <w:abstractNum w:abstractNumId="3" w15:restartNumberingAfterBreak="0">
    <w:nsid w:val="61D14AA2"/>
    <w:multiLevelType w:val="hybridMultilevel"/>
    <w:tmpl w:val="2358706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6D1C15"/>
    <w:multiLevelType w:val="hybridMultilevel"/>
    <w:tmpl w:val="7264E07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4A"/>
    <w:rsid w:val="00017521"/>
    <w:rsid w:val="001A677B"/>
    <w:rsid w:val="002323A7"/>
    <w:rsid w:val="005D7E49"/>
    <w:rsid w:val="006115AE"/>
    <w:rsid w:val="00693740"/>
    <w:rsid w:val="006D1175"/>
    <w:rsid w:val="006D1A5C"/>
    <w:rsid w:val="00726F37"/>
    <w:rsid w:val="00875157"/>
    <w:rsid w:val="00914F44"/>
    <w:rsid w:val="009265D7"/>
    <w:rsid w:val="00970F76"/>
    <w:rsid w:val="009E3E9D"/>
    <w:rsid w:val="00A20B6A"/>
    <w:rsid w:val="00A70C45"/>
    <w:rsid w:val="00AF520B"/>
    <w:rsid w:val="00B03F2D"/>
    <w:rsid w:val="00BB684A"/>
    <w:rsid w:val="00C269AB"/>
    <w:rsid w:val="00CB530F"/>
    <w:rsid w:val="00F15E60"/>
    <w:rsid w:val="00FA2DDE"/>
    <w:rsid w:val="00FD1AD1"/>
    <w:rsid w:val="00FF39A5"/>
    <w:rsid w:val="00FF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55DB"/>
  <w15:chartTrackingRefBased/>
  <w15:docId w15:val="{467A0100-93DB-44B5-9392-9E1D8838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5D7E49"/>
    <w:pPr>
      <w:spacing w:line="360" w:lineRule="auto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D7E4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7E4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onteúdo"/>
    <w:basedOn w:val="Normal"/>
    <w:uiPriority w:val="1"/>
    <w:qFormat/>
    <w:rsid w:val="005D7E49"/>
    <w:pPr>
      <w:spacing w:before="240"/>
      <w:ind w:firstLine="709"/>
      <w:jc w:val="both"/>
    </w:pPr>
  </w:style>
  <w:style w:type="character" w:customStyle="1" w:styleId="Ttulo1Char">
    <w:name w:val="Título 1 Char"/>
    <w:basedOn w:val="Fontepargpadro"/>
    <w:link w:val="Ttulo1"/>
    <w:uiPriority w:val="9"/>
    <w:rsid w:val="005D7E49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7E4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684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B684A"/>
    <w:pPr>
      <w:spacing w:after="100"/>
    </w:pPr>
  </w:style>
  <w:style w:type="character" w:styleId="Hyperlink">
    <w:name w:val="Hyperlink"/>
    <w:basedOn w:val="Fontepargpadro"/>
    <w:uiPriority w:val="99"/>
    <w:unhideWhenUsed/>
    <w:rsid w:val="00BB684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6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684A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BB6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684A"/>
    <w:rPr>
      <w:rFonts w:ascii="Arial" w:hAnsi="Arial"/>
      <w:color w:val="000000" w:themeColor="text1"/>
      <w:sz w:val="24"/>
    </w:rPr>
  </w:style>
  <w:style w:type="paragraph" w:styleId="PargrafodaLista">
    <w:name w:val="List Paragraph"/>
    <w:basedOn w:val="Normal"/>
    <w:uiPriority w:val="34"/>
    <w:qFormat/>
    <w:rsid w:val="006D1A5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265D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26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psverso.com.br/especiais/historia-do-playst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noblog.net/especiais/a-historia-do-playstation-do-ps1-ao-ps5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uan\OneDrive\Documentos\Modelos%20Personalizados%20do%20Office\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E564-0252-4E66-B6B4-5C4913A6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ABNT</Template>
  <TotalTime>267</TotalTime>
  <Pages>15</Pages>
  <Words>1430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 Gabriel</dc:creator>
  <cp:keywords/>
  <dc:description/>
  <cp:lastModifiedBy>Kauan Gabriel</cp:lastModifiedBy>
  <cp:revision>11</cp:revision>
  <dcterms:created xsi:type="dcterms:W3CDTF">2024-05-18T17:29:00Z</dcterms:created>
  <dcterms:modified xsi:type="dcterms:W3CDTF">2024-06-03T19:44:00Z</dcterms:modified>
</cp:coreProperties>
</file>